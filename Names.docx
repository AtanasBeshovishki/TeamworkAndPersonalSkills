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30" w:rsidRDefault="00E02A30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</w:rPr>
        <w:t>Dimana Toteva</w:t>
      </w:r>
    </w:p>
    <w:p w:rsidR="00E02A30" w:rsidRPr="0089770B" w:rsidRDefault="00E02A30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</w:rPr>
        <w:t>Bogdan Bonev</w:t>
      </w:r>
    </w:p>
    <w:p w:rsidR="00E02A30" w:rsidRPr="00EA14BC" w:rsidRDefault="00E02A30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Rumen Aleksiev</w:t>
      </w:r>
    </w:p>
    <w:p w:rsidR="00E02A30" w:rsidRPr="00781829" w:rsidRDefault="00E02A30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Viktor Kostadinov</w:t>
      </w:r>
      <w:bookmarkStart w:id="0" w:name="_GoBack"/>
      <w:bookmarkEnd w:id="0"/>
    </w:p>
    <w:p w:rsidR="00E02A30" w:rsidRDefault="00E02A30">
      <w:pPr>
        <w:numPr>
          <w:ilvl w:val="0"/>
          <w:numId w:val="1"/>
        </w:numPr>
        <w:spacing w:after="160" w:line="259" w:lineRule="auto"/>
        <w:ind w:left="720" w:hanging="360"/>
        <w:rPr>
          <w:rFonts w:cs="Calibri"/>
        </w:rPr>
      </w:pPr>
      <w:r>
        <w:rPr>
          <w:rFonts w:cs="Calibri"/>
          <w:lang w:val="en-US"/>
        </w:rPr>
        <w:t>Dilyana Gerganska</w:t>
      </w:r>
    </w:p>
    <w:sectPr w:rsidR="00E02A30" w:rsidSect="00606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09D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CC3"/>
    <w:rsid w:val="005C0CC3"/>
    <w:rsid w:val="0060680C"/>
    <w:rsid w:val="006227B7"/>
    <w:rsid w:val="00781829"/>
    <w:rsid w:val="007E70D8"/>
    <w:rsid w:val="008211C7"/>
    <w:rsid w:val="0089770B"/>
    <w:rsid w:val="00E02A30"/>
    <w:rsid w:val="00EA14BC"/>
    <w:rsid w:val="00F17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D8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11</Words>
  <Characters>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</cp:revision>
  <dcterms:created xsi:type="dcterms:W3CDTF">2016-03-18T18:34:00Z</dcterms:created>
  <dcterms:modified xsi:type="dcterms:W3CDTF">2016-03-18T18:36:00Z</dcterms:modified>
</cp:coreProperties>
</file>